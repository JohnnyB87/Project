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86" w:rsidRDefault="000A3F9D" w:rsidP="000A3F9D">
      <w:pPr>
        <w:pStyle w:val="Heading1"/>
        <w:numPr>
          <w:ilvl w:val="0"/>
          <w:numId w:val="0"/>
        </w:numPr>
      </w:pPr>
      <w:proofErr w:type="spellStart"/>
      <w:r>
        <w:t>VerSion</w:t>
      </w:r>
      <w:proofErr w:type="spellEnd"/>
      <w:r>
        <w:t xml:space="preserve"> 1</w:t>
      </w:r>
    </w:p>
    <w:p w:rsidR="000A3F9D" w:rsidRDefault="000A3F9D">
      <w:r>
        <w:t xml:space="preserve">Get    name of the team </w:t>
      </w:r>
    </w:p>
    <w:p w:rsidR="000A3F9D" w:rsidRDefault="000A3F9D" w:rsidP="000A3F9D">
      <w:r>
        <w:t xml:space="preserve">Find </w:t>
      </w:r>
      <w:proofErr w:type="gramStart"/>
      <w:r>
        <w:t>the  outcome</w:t>
      </w:r>
      <w:proofErr w:type="gramEnd"/>
      <w:r>
        <w:t xml:space="preserve"> of the game.</w:t>
      </w:r>
    </w:p>
    <w:p w:rsidR="000A3F9D" w:rsidRDefault="000A3F9D"/>
    <w:p w:rsidR="000A3F9D" w:rsidRDefault="000A3F9D" w:rsidP="000A3F9D">
      <w:pPr>
        <w:pStyle w:val="Heading1"/>
        <w:numPr>
          <w:ilvl w:val="0"/>
          <w:numId w:val="0"/>
        </w:numPr>
      </w:pPr>
      <w:r>
        <w:t>Version 2</w:t>
      </w:r>
    </w:p>
    <w:p w:rsidR="000A3F9D" w:rsidRDefault="000A3F9D" w:rsidP="000A3F9D">
      <w:r>
        <w:t xml:space="preserve">Get    name of the team </w:t>
      </w:r>
    </w:p>
    <w:p w:rsidR="000A3F9D" w:rsidRDefault="000A3F9D" w:rsidP="000A3F9D">
      <w:r>
        <w:t xml:space="preserve">Track the no. of </w:t>
      </w:r>
      <w:proofErr w:type="gramStart"/>
      <w:r>
        <w:t>games  won</w:t>
      </w:r>
      <w:proofErr w:type="gramEnd"/>
      <w:r>
        <w:t xml:space="preserve"> lost and drawn and the </w:t>
      </w:r>
      <w:proofErr w:type="spellStart"/>
      <w:r>
        <w:t>totalPoints</w:t>
      </w:r>
      <w:proofErr w:type="spellEnd"/>
      <w:r>
        <w:t xml:space="preserve"> and the number of supporters.</w:t>
      </w:r>
    </w:p>
    <w:p w:rsidR="000A3F9D" w:rsidRDefault="000A3F9D" w:rsidP="000A3F9D">
      <w:proofErr w:type="spellStart"/>
      <w:proofErr w:type="gramStart"/>
      <w:r>
        <w:t>gamesWon</w:t>
      </w:r>
      <w:proofErr w:type="spellEnd"/>
      <w:r>
        <w:t xml:space="preserve">  =</w:t>
      </w:r>
      <w:proofErr w:type="gramEnd"/>
      <w:r>
        <w:t xml:space="preserve"> ?</w:t>
      </w:r>
    </w:p>
    <w:p w:rsidR="000A3F9D" w:rsidRDefault="000A3F9D" w:rsidP="000A3F9D">
      <w:proofErr w:type="spellStart"/>
      <w:proofErr w:type="gramStart"/>
      <w:r>
        <w:t>gamesLost</w:t>
      </w:r>
      <w:proofErr w:type="spellEnd"/>
      <w:proofErr w:type="gramEnd"/>
      <w:r>
        <w:t xml:space="preserve"> =  ?</w:t>
      </w:r>
    </w:p>
    <w:p w:rsidR="000A3F9D" w:rsidRDefault="000A3F9D" w:rsidP="000A3F9D">
      <w:proofErr w:type="spellStart"/>
      <w:proofErr w:type="gramStart"/>
      <w:r>
        <w:t>gamesDrawn</w:t>
      </w:r>
      <w:proofErr w:type="spellEnd"/>
      <w:proofErr w:type="gramEnd"/>
      <w:r>
        <w:t xml:space="preserve"> = ?</w:t>
      </w:r>
    </w:p>
    <w:p w:rsidR="000A3F9D" w:rsidRDefault="000A3F9D" w:rsidP="000A3F9D">
      <w:proofErr w:type="spellStart"/>
      <w:proofErr w:type="gramStart"/>
      <w:r>
        <w:t>totalPoings</w:t>
      </w:r>
      <w:proofErr w:type="spellEnd"/>
      <w:proofErr w:type="gramEnd"/>
      <w:r>
        <w:t xml:space="preserve"> = ?</w:t>
      </w:r>
    </w:p>
    <w:p w:rsidR="000A3F9D" w:rsidRDefault="000A3F9D" w:rsidP="000A3F9D">
      <w:r>
        <w:t xml:space="preserve">For </w:t>
      </w:r>
      <w:proofErr w:type="gramStart"/>
      <w:r>
        <w:t>4  games</w:t>
      </w:r>
      <w:proofErr w:type="gramEnd"/>
      <w:r>
        <w:t xml:space="preserve">  get the results</w:t>
      </w:r>
    </w:p>
    <w:p w:rsidR="000A3F9D" w:rsidRDefault="000A3F9D" w:rsidP="000A3F9D">
      <w:pPr>
        <w:ind w:firstLine="708"/>
      </w:pPr>
      <w:r>
        <w:t xml:space="preserve">Find </w:t>
      </w:r>
      <w:proofErr w:type="gramStart"/>
      <w:r>
        <w:t>the  outcome</w:t>
      </w:r>
      <w:proofErr w:type="gramEnd"/>
      <w:r>
        <w:t xml:space="preserve"> of the</w:t>
      </w:r>
      <w:r w:rsidR="00776B4A">
        <w:t xml:space="preserve"> each game against  </w:t>
      </w:r>
    </w:p>
    <w:p w:rsidR="000A3F9D" w:rsidRDefault="000A3F9D" w:rsidP="000A3F9D">
      <w:r>
        <w:tab/>
        <w:t>Using an if statement</w:t>
      </w:r>
      <w:r w:rsidR="00776B4A">
        <w:t xml:space="preserve"> based on the result</w:t>
      </w:r>
    </w:p>
    <w:p w:rsidR="000A3F9D" w:rsidRDefault="000A3F9D" w:rsidP="000A3F9D">
      <w:pPr>
        <w:ind w:left="708" w:firstLine="708"/>
      </w:pPr>
      <w:r>
        <w:t>Bump up the correct counter based on the outcome</w:t>
      </w:r>
      <w:proofErr w:type="gramStart"/>
      <w:r>
        <w:t>.(</w:t>
      </w:r>
      <w:proofErr w:type="gramEnd"/>
      <w:r>
        <w:t xml:space="preserve"> Use an if statement)</w:t>
      </w:r>
    </w:p>
    <w:p w:rsidR="000A3F9D" w:rsidRDefault="000A3F9D" w:rsidP="000A3F9D">
      <w:r>
        <w:tab/>
      </w:r>
      <w:r>
        <w:tab/>
        <w:t xml:space="preserve">Grant points based on the results </w:t>
      </w:r>
    </w:p>
    <w:p w:rsidR="000A3F9D" w:rsidRDefault="000A3F9D" w:rsidP="000A3F9D">
      <w:r>
        <w:t xml:space="preserve">Create a string </w:t>
      </w:r>
      <w:proofErr w:type="spellStart"/>
      <w:r>
        <w:t>teamRecord</w:t>
      </w:r>
      <w:proofErr w:type="spellEnd"/>
      <w:r>
        <w:t xml:space="preserve"> represent the name, </w:t>
      </w:r>
      <w:proofErr w:type="spellStart"/>
      <w:r>
        <w:t>gamesWon</w:t>
      </w:r>
      <w:proofErr w:type="spellEnd"/>
      <w:r>
        <w:t xml:space="preserve">, </w:t>
      </w:r>
      <w:proofErr w:type="spellStart"/>
      <w:r>
        <w:t>GamesLost</w:t>
      </w:r>
      <w:proofErr w:type="spellEnd"/>
      <w:r>
        <w:t xml:space="preserve">, </w:t>
      </w:r>
      <w:proofErr w:type="spellStart"/>
      <w:r>
        <w:t>gamesDrawn</w:t>
      </w:r>
      <w:proofErr w:type="spellEnd"/>
      <w:r>
        <w:t xml:space="preserve"> </w:t>
      </w:r>
    </w:p>
    <w:p w:rsidR="000A3F9D" w:rsidRDefault="000A3F9D" w:rsidP="000A3F9D">
      <w:r>
        <w:t>Print header</w:t>
      </w:r>
    </w:p>
    <w:p w:rsidR="000A3F9D" w:rsidRDefault="000A3F9D" w:rsidP="000A3F9D">
      <w:r>
        <w:t xml:space="preserve">Print </w:t>
      </w:r>
      <w:proofErr w:type="spellStart"/>
      <w:r>
        <w:t>teamRecord</w:t>
      </w:r>
      <w:proofErr w:type="spellEnd"/>
      <w:r>
        <w:t>.</w:t>
      </w:r>
    </w:p>
    <w:p w:rsidR="000A3F9D" w:rsidRDefault="000A3F9D" w:rsidP="000A3F9D"/>
    <w:p w:rsidR="000A3F9D" w:rsidRPr="00776B4A" w:rsidRDefault="000A3F9D" w:rsidP="000A3F9D">
      <w:pPr>
        <w:rPr>
          <w:b/>
        </w:rPr>
      </w:pPr>
      <w:r w:rsidRPr="00776B4A">
        <w:rPr>
          <w:b/>
        </w:rPr>
        <w:t>Output</w:t>
      </w:r>
    </w:p>
    <w:p w:rsidR="000A3F9D" w:rsidRDefault="000A3F9D" w:rsidP="000A3F9D">
      <w:r>
        <w:t>Name    W    L      D    Points</w:t>
      </w:r>
    </w:p>
    <w:p w:rsidR="000A3F9D" w:rsidRDefault="000A3F9D" w:rsidP="000A3F9D">
      <w:r>
        <w:t xml:space="preserve">CIT  </w:t>
      </w:r>
      <w:r>
        <w:tab/>
        <w:t>1      0      0    3</w:t>
      </w:r>
    </w:p>
    <w:p w:rsidR="000A3F9D" w:rsidRDefault="000A3F9D" w:rsidP="000A3F9D">
      <w:pPr>
        <w:pStyle w:val="Heading1"/>
        <w:numPr>
          <w:ilvl w:val="0"/>
          <w:numId w:val="0"/>
        </w:numPr>
      </w:pPr>
      <w:r>
        <w:t>Version 3</w:t>
      </w:r>
    </w:p>
    <w:p w:rsidR="000A3F9D" w:rsidRDefault="000A3F9D" w:rsidP="000A3F9D">
      <w:r>
        <w:t xml:space="preserve">&gt;&gt; Repeat the above for </w:t>
      </w:r>
      <w:proofErr w:type="gramStart"/>
      <w:r>
        <w:t>several  teams</w:t>
      </w:r>
      <w:proofErr w:type="gramEnd"/>
      <w:r>
        <w:t>.  Allow the user specify the no. of teams</w:t>
      </w:r>
    </w:p>
    <w:p w:rsidR="000A3F9D" w:rsidRDefault="000A3F9D" w:rsidP="000A3F9D">
      <w:r>
        <w:t>&gt;&gt;</w:t>
      </w:r>
      <w:r w:rsidR="00776B4A">
        <w:t xml:space="preserve"> For each team add the </w:t>
      </w:r>
      <w:proofErr w:type="spellStart"/>
      <w:r w:rsidR="00776B4A">
        <w:t>teamRecord</w:t>
      </w:r>
      <w:proofErr w:type="spellEnd"/>
      <w:r>
        <w:t xml:space="preserve"> to a table </w:t>
      </w:r>
    </w:p>
    <w:p w:rsidR="000A3F9D" w:rsidRDefault="000A3F9D" w:rsidP="000A3F9D">
      <w:r>
        <w:t>&gt;&gt; Track the total attendance</w:t>
      </w:r>
    </w:p>
    <w:p w:rsidR="000A3F9D" w:rsidRDefault="000A3F9D" w:rsidP="000A3F9D">
      <w:proofErr w:type="gramStart"/>
      <w:r>
        <w:t>table</w:t>
      </w:r>
      <w:proofErr w:type="gramEnd"/>
      <w:r>
        <w:t xml:space="preserve"> = “”</w:t>
      </w:r>
    </w:p>
    <w:p w:rsidR="000A3F9D" w:rsidRDefault="000A3F9D" w:rsidP="000A3F9D">
      <w:proofErr w:type="spellStart"/>
      <w:proofErr w:type="gramStart"/>
      <w:r>
        <w:lastRenderedPageBreak/>
        <w:t>totalAttendance</w:t>
      </w:r>
      <w:proofErr w:type="spellEnd"/>
      <w:proofErr w:type="gramEnd"/>
      <w:r>
        <w:t xml:space="preserve"> = 0</w:t>
      </w:r>
    </w:p>
    <w:p w:rsidR="000A3F9D" w:rsidRDefault="000A3F9D" w:rsidP="000A3F9D">
      <w:proofErr w:type="gramStart"/>
      <w:r>
        <w:t>For  each</w:t>
      </w:r>
      <w:proofErr w:type="gramEnd"/>
      <w:r>
        <w:t xml:space="preserve"> team</w:t>
      </w:r>
    </w:p>
    <w:p w:rsidR="000A3F9D" w:rsidRDefault="000A3F9D" w:rsidP="000A3F9D">
      <w:r>
        <w:tab/>
      </w:r>
      <w:proofErr w:type="gramStart"/>
      <w:r>
        <w:t>Create  a</w:t>
      </w:r>
      <w:proofErr w:type="gramEnd"/>
      <w:r>
        <w:t xml:space="preserve"> </w:t>
      </w:r>
      <w:proofErr w:type="spellStart"/>
      <w:r>
        <w:t>teamRecord</w:t>
      </w:r>
      <w:proofErr w:type="spellEnd"/>
      <w:r>
        <w:t xml:space="preserve"> and find out no. of Supporters</w:t>
      </w:r>
    </w:p>
    <w:p w:rsidR="000A3F9D" w:rsidRDefault="000A3F9D" w:rsidP="000A3F9D">
      <w:r>
        <w:tab/>
        <w:t xml:space="preserve">Add this </w:t>
      </w:r>
      <w:proofErr w:type="spellStart"/>
      <w:r>
        <w:t>teamRecord</w:t>
      </w:r>
      <w:proofErr w:type="spellEnd"/>
      <w:r>
        <w:t xml:space="preserve"> to the table</w:t>
      </w:r>
    </w:p>
    <w:p w:rsidR="004C41AF" w:rsidRDefault="000A3F9D" w:rsidP="000A3F9D">
      <w:r>
        <w:tab/>
      </w:r>
      <w:proofErr w:type="gramStart"/>
      <w:r w:rsidR="004C41AF">
        <w:t>get</w:t>
      </w:r>
      <w:proofErr w:type="gramEnd"/>
      <w:r w:rsidR="004C41AF">
        <w:t xml:space="preserve"> attendance</w:t>
      </w:r>
    </w:p>
    <w:p w:rsidR="000A3F9D" w:rsidRDefault="000A3F9D" w:rsidP="004C41AF">
      <w:pPr>
        <w:ind w:firstLine="708"/>
      </w:pPr>
      <w:proofErr w:type="gramStart"/>
      <w:r>
        <w:t>Bump  up</w:t>
      </w:r>
      <w:proofErr w:type="gramEnd"/>
      <w:r>
        <w:t xml:space="preserve"> </w:t>
      </w:r>
      <w:proofErr w:type="spellStart"/>
      <w:r>
        <w:t>totalAttendance</w:t>
      </w:r>
      <w:proofErr w:type="spellEnd"/>
    </w:p>
    <w:p w:rsidR="000A3F9D" w:rsidRDefault="000A3F9D" w:rsidP="000A3F9D"/>
    <w:p w:rsidR="000A3F9D" w:rsidRDefault="000A3F9D" w:rsidP="000A3F9D">
      <w:r>
        <w:t>Print Header</w:t>
      </w:r>
    </w:p>
    <w:p w:rsidR="000A3F9D" w:rsidRDefault="000A3F9D" w:rsidP="000A3F9D">
      <w:r>
        <w:t>Print the table</w:t>
      </w:r>
    </w:p>
    <w:p w:rsidR="000A3F9D" w:rsidRDefault="000A3F9D" w:rsidP="000A3F9D">
      <w:r>
        <w:t xml:space="preserve">Print the </w:t>
      </w:r>
      <w:proofErr w:type="spellStart"/>
      <w:r>
        <w:t>totalAttendance</w:t>
      </w:r>
      <w:proofErr w:type="spellEnd"/>
    </w:p>
    <w:p w:rsidR="000A3F9D" w:rsidRDefault="004C41AF" w:rsidP="000A3F9D">
      <w:proofErr w:type="gramStart"/>
      <w:r>
        <w:t>print</w:t>
      </w:r>
      <w:proofErr w:type="gramEnd"/>
      <w:r>
        <w:t xml:space="preserve"> average </w:t>
      </w:r>
    </w:p>
    <w:p w:rsidR="00776B4A" w:rsidRPr="00776B4A" w:rsidRDefault="00776B4A" w:rsidP="00776B4A">
      <w:pPr>
        <w:rPr>
          <w:b/>
        </w:rPr>
      </w:pPr>
      <w:r w:rsidRPr="00776B4A">
        <w:rPr>
          <w:b/>
        </w:rPr>
        <w:t>Output</w:t>
      </w:r>
    </w:p>
    <w:p w:rsidR="00776B4A" w:rsidRDefault="00776B4A" w:rsidP="00776B4A">
      <w:r>
        <w:t>Name    W    L      D    Points</w:t>
      </w:r>
    </w:p>
    <w:p w:rsidR="00776B4A" w:rsidRDefault="00776B4A" w:rsidP="00776B4A">
      <w:r>
        <w:t xml:space="preserve">CIT  </w:t>
      </w:r>
      <w:r>
        <w:tab/>
        <w:t>1      0      0    3</w:t>
      </w:r>
    </w:p>
    <w:p w:rsidR="00776B4A" w:rsidRDefault="00776B4A" w:rsidP="00776B4A">
      <w:r>
        <w:t xml:space="preserve">WIT  </w:t>
      </w:r>
      <w:r>
        <w:tab/>
        <w:t>1      0      0    3</w:t>
      </w:r>
    </w:p>
    <w:p w:rsidR="00776B4A" w:rsidRDefault="00776B4A" w:rsidP="00776B4A">
      <w:r>
        <w:t xml:space="preserve">LIT  </w:t>
      </w:r>
      <w:r>
        <w:tab/>
        <w:t>1      0      0    3</w:t>
      </w:r>
    </w:p>
    <w:p w:rsidR="00776B4A" w:rsidRDefault="00776B4A" w:rsidP="000A3F9D">
      <w:r>
        <w:t xml:space="preserve">Total </w:t>
      </w:r>
      <w:proofErr w:type="gramStart"/>
      <w:r>
        <w:t>Attendance  300</w:t>
      </w:r>
      <w:proofErr w:type="gramEnd"/>
    </w:p>
    <w:p w:rsidR="004C41AF" w:rsidRDefault="004C41AF" w:rsidP="000A3F9D">
      <w:r>
        <w:t xml:space="preserve">Average  </w:t>
      </w:r>
    </w:p>
    <w:p w:rsidR="000A3F9D" w:rsidRDefault="000A3F9D" w:rsidP="000A3F9D">
      <w:pPr>
        <w:pStyle w:val="Heading1"/>
        <w:numPr>
          <w:ilvl w:val="0"/>
          <w:numId w:val="0"/>
        </w:numPr>
      </w:pPr>
      <w:r>
        <w:t>Version 3</w:t>
      </w:r>
    </w:p>
    <w:p w:rsidR="00776B4A" w:rsidRDefault="00776B4A" w:rsidP="000A3F9D">
      <w:proofErr w:type="gramStart"/>
      <w:r>
        <w:t>store</w:t>
      </w:r>
      <w:proofErr w:type="gramEnd"/>
      <w:r>
        <w:t xml:space="preserve"> cost of ticket</w:t>
      </w:r>
    </w:p>
    <w:p w:rsidR="000A3F9D" w:rsidRDefault="000A3F9D" w:rsidP="000A3F9D">
      <w:r>
        <w:t>Make into Round robin</w:t>
      </w:r>
    </w:p>
    <w:p w:rsidR="000A3F9D" w:rsidRDefault="000A3F9D" w:rsidP="000A3F9D">
      <w:r>
        <w:t>In round robin the no. of games played is 1 less than the no. of players</w:t>
      </w:r>
    </w:p>
    <w:p w:rsidR="000A3F9D" w:rsidRDefault="000A3F9D" w:rsidP="000A3F9D">
      <w:r>
        <w:t>The total no. games</w:t>
      </w:r>
      <w:r w:rsidR="00001DBF">
        <w:t xml:space="preserve"> may be calculated using formula.  </w:t>
      </w:r>
      <w:proofErr w:type="gramStart"/>
      <w:r w:rsidR="00001DBF">
        <w:t>n</w:t>
      </w:r>
      <w:proofErr w:type="gramEnd"/>
      <w:r w:rsidR="00001DBF">
        <w:t xml:space="preserve"> (n-1)/2</w:t>
      </w:r>
    </w:p>
    <w:p w:rsidR="00001DBF" w:rsidRDefault="00001DBF" w:rsidP="000A3F9D">
      <w:r>
        <w:t xml:space="preserve">Calculate and print the average </w:t>
      </w:r>
      <w:proofErr w:type="gramStart"/>
      <w:r>
        <w:t>attendance .</w:t>
      </w:r>
      <w:proofErr w:type="gramEnd"/>
    </w:p>
    <w:p w:rsidR="000A3F9D" w:rsidRDefault="00E67B43" w:rsidP="000A3F9D">
      <w:r>
        <w:t>Calculate the total money made</w:t>
      </w:r>
    </w:p>
    <w:p w:rsidR="00E67B43" w:rsidRPr="000A3F9D" w:rsidRDefault="00E67B43" w:rsidP="000A3F9D"/>
    <w:p w:rsidR="00E67B43" w:rsidRDefault="00E67B43" w:rsidP="00E67B43">
      <w:pPr>
        <w:pStyle w:val="Heading1"/>
        <w:numPr>
          <w:ilvl w:val="0"/>
          <w:numId w:val="0"/>
        </w:numPr>
      </w:pPr>
      <w:r>
        <w:t>Version 4</w:t>
      </w:r>
    </w:p>
    <w:p w:rsidR="00E67B43" w:rsidRDefault="00E67B43" w:rsidP="00E67B43">
      <w:r>
        <w:t>Track the team with the most points</w:t>
      </w:r>
    </w:p>
    <w:p w:rsidR="00E67B43" w:rsidRDefault="00E67B43" w:rsidP="00E67B43">
      <w:proofErr w:type="spellStart"/>
      <w:proofErr w:type="gramStart"/>
      <w:r>
        <w:t>maxPoints</w:t>
      </w:r>
      <w:proofErr w:type="spellEnd"/>
      <w:proofErr w:type="gramEnd"/>
      <w:r>
        <w:t xml:space="preserve"> = 0;</w:t>
      </w:r>
    </w:p>
    <w:p w:rsidR="00E67B43" w:rsidRDefault="00E67B43" w:rsidP="00E67B43">
      <w:proofErr w:type="spellStart"/>
      <w:proofErr w:type="gramStart"/>
      <w:r>
        <w:lastRenderedPageBreak/>
        <w:t>teamWithMaxPoints</w:t>
      </w:r>
      <w:proofErr w:type="spellEnd"/>
      <w:proofErr w:type="gramEnd"/>
      <w:r>
        <w:t xml:space="preserve"> = “”</w:t>
      </w:r>
    </w:p>
    <w:p w:rsidR="00E67B43" w:rsidRDefault="00E67B43" w:rsidP="00E67B43">
      <w:r>
        <w:t xml:space="preserve">Each team you have the points for a team compare to </w:t>
      </w:r>
      <w:proofErr w:type="spellStart"/>
      <w:r>
        <w:t>maxPoints</w:t>
      </w:r>
      <w:proofErr w:type="spellEnd"/>
      <w:r>
        <w:t xml:space="preserve">.  If </w:t>
      </w:r>
      <w:proofErr w:type="spellStart"/>
      <w:proofErr w:type="gramStart"/>
      <w:r>
        <w:t>its</w:t>
      </w:r>
      <w:proofErr w:type="spellEnd"/>
      <w:proofErr w:type="gramEnd"/>
      <w:r>
        <w:t xml:space="preserve"> bigger remember it and the name of the team.</w:t>
      </w:r>
    </w:p>
    <w:p w:rsidR="00E67B43" w:rsidRDefault="00E67B43" w:rsidP="00E67B43">
      <w:r>
        <w:t>Print the name of the winning team and Assign   half the winnings to the winning team</w:t>
      </w:r>
    </w:p>
    <w:p w:rsidR="00E67B43" w:rsidRDefault="00E67B43" w:rsidP="00E67B43">
      <w:pPr>
        <w:pStyle w:val="Heading1"/>
        <w:numPr>
          <w:ilvl w:val="0"/>
          <w:numId w:val="0"/>
        </w:numPr>
      </w:pPr>
      <w:r>
        <w:t>Version 5</w:t>
      </w:r>
      <w:r w:rsidR="004C41AF">
        <w:t>*</w:t>
      </w:r>
    </w:p>
    <w:p w:rsidR="00E67B43" w:rsidRPr="000A3F9D" w:rsidRDefault="00E67B43" w:rsidP="00E67B43">
      <w:r>
        <w:t>Modify to deal with lots of teams getting the same no. of points.</w:t>
      </w:r>
    </w:p>
    <w:p w:rsidR="00E67B43" w:rsidRDefault="00E67B43" w:rsidP="00E67B43">
      <w:pPr>
        <w:pStyle w:val="Heading1"/>
        <w:numPr>
          <w:ilvl w:val="0"/>
          <w:numId w:val="0"/>
        </w:numPr>
      </w:pPr>
      <w:r>
        <w:t>Version 6</w:t>
      </w:r>
    </w:p>
    <w:p w:rsidR="000A3F9D" w:rsidRDefault="00E67B43" w:rsidP="000A3F9D">
      <w:r>
        <w:t xml:space="preserve">Identify for </w:t>
      </w:r>
      <w:proofErr w:type="gramStart"/>
      <w:r>
        <w:t>each  game</w:t>
      </w:r>
      <w:proofErr w:type="gramEnd"/>
      <w:r>
        <w:t xml:space="preserve">  decide if you have got information on that game before.</w:t>
      </w:r>
    </w:p>
    <w:p w:rsidR="00E67B43" w:rsidRDefault="00E67B43" w:rsidP="000A3F9D">
      <w:proofErr w:type="gramStart"/>
      <w:r>
        <w:t>set</w:t>
      </w:r>
      <w:proofErr w:type="gramEnd"/>
      <w:r>
        <w:t xml:space="preserve"> </w:t>
      </w:r>
      <w:proofErr w:type="spellStart"/>
      <w:r>
        <w:t>gotDataAlready</w:t>
      </w:r>
      <w:proofErr w:type="spellEnd"/>
      <w:r>
        <w:t xml:space="preserve"> to true  when  appropriate.</w:t>
      </w:r>
    </w:p>
    <w:p w:rsidR="00E67B43" w:rsidRDefault="00E67B43" w:rsidP="000A3F9D">
      <w:proofErr w:type="gramStart"/>
      <w:r>
        <w:t xml:space="preserve">if  </w:t>
      </w:r>
      <w:proofErr w:type="spellStart"/>
      <w:r>
        <w:t>gotDataAlready</w:t>
      </w:r>
      <w:proofErr w:type="spellEnd"/>
      <w:proofErr w:type="gramEnd"/>
      <w:r>
        <w:t xml:space="preserve"> is  true</w:t>
      </w:r>
    </w:p>
    <w:p w:rsidR="00E67B43" w:rsidRDefault="00E67B43" w:rsidP="000A3F9D">
      <w:r>
        <w:tab/>
      </w:r>
      <w:proofErr w:type="gramStart"/>
      <w:r>
        <w:t>modify</w:t>
      </w:r>
      <w:proofErr w:type="gramEnd"/>
      <w:r>
        <w:t xml:space="preserve"> the request for </w:t>
      </w:r>
      <w:r w:rsidR="00AA0299">
        <w:t xml:space="preserve">result </w:t>
      </w:r>
      <w:r>
        <w:t>to say check …</w:t>
      </w:r>
    </w:p>
    <w:p w:rsidR="00E67B43" w:rsidRDefault="00E67B43" w:rsidP="00E67B43">
      <w:proofErr w:type="gramStart"/>
      <w:r>
        <w:t xml:space="preserve">if  </w:t>
      </w:r>
      <w:proofErr w:type="spellStart"/>
      <w:r>
        <w:t>gotDataAlready</w:t>
      </w:r>
      <w:proofErr w:type="spellEnd"/>
      <w:proofErr w:type="gramEnd"/>
      <w:r>
        <w:t xml:space="preserve"> is  false</w:t>
      </w:r>
    </w:p>
    <w:p w:rsidR="00E67B43" w:rsidRDefault="00E67B43" w:rsidP="000A3F9D">
      <w:r>
        <w:tab/>
        <w:t xml:space="preserve">ask for attendance </w:t>
      </w:r>
      <w:r w:rsidR="00AA0299">
        <w:t xml:space="preserve"> otherwise don’t get it again</w:t>
      </w:r>
      <w:bookmarkStart w:id="0" w:name="_GoBack"/>
      <w:bookmarkEnd w:id="0"/>
      <w:r>
        <w:t xml:space="preserve"> </w:t>
      </w:r>
    </w:p>
    <w:p w:rsidR="00E67B43" w:rsidRPr="000A3F9D" w:rsidRDefault="00E67B43" w:rsidP="000A3F9D"/>
    <w:sectPr w:rsidR="00E67B43" w:rsidRPr="000A3F9D" w:rsidSect="002522AC">
      <w:pgSz w:w="12240" w:h="15840"/>
      <w:pgMar w:top="42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9D"/>
    <w:rsid w:val="00001DBF"/>
    <w:rsid w:val="000A3F9D"/>
    <w:rsid w:val="002522AC"/>
    <w:rsid w:val="004C41AF"/>
    <w:rsid w:val="00596486"/>
    <w:rsid w:val="00776B4A"/>
    <w:rsid w:val="00AA0299"/>
    <w:rsid w:val="00E6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E9D63-6336-4A2D-9EAC-4EFBC00E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.Fag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59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 Fagan</dc:creator>
  <cp:keywords/>
  <cp:lastModifiedBy>Helen Fagan</cp:lastModifiedBy>
  <cp:revision>3</cp:revision>
  <dcterms:created xsi:type="dcterms:W3CDTF">2016-11-13T19:00:00Z</dcterms:created>
  <dcterms:modified xsi:type="dcterms:W3CDTF">2016-11-14T12:07:00Z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